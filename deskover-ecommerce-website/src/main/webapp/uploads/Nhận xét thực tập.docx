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3E4E" w14:textId="77777777" w:rsidR="002D411D" w:rsidRPr="008755F1" w:rsidRDefault="00402750" w:rsidP="6B8C0FB0">
      <w:pPr>
        <w:pStyle w:val="Heading1"/>
        <w:spacing w:before="0"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  <w:lang w:val="vi-VN"/>
        </w:rPr>
        <w:t xml:space="preserve">                                   </w:t>
      </w:r>
      <w:r w:rsidR="00B32FB6">
        <w:rPr>
          <w:noProof/>
        </w:rPr>
        <w:drawing>
          <wp:inline distT="0" distB="0" distL="0" distR="0" wp14:anchorId="58E085BD" wp14:editId="007D9224">
            <wp:extent cx="2355215" cy="868045"/>
            <wp:effectExtent l="0" t="0" r="0" b="0"/>
            <wp:docPr id="1" name="Picture 1" descr="LOGO MỚI FPTPolytechic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186316E0" w:rsidR="00402750" w:rsidRPr="008755F1" w:rsidRDefault="43E9887D" w:rsidP="6B8C0FB0">
      <w:pPr>
        <w:pStyle w:val="Heading1"/>
        <w:spacing w:before="0" w:after="0" w:line="360" w:lineRule="auto"/>
        <w:contextualSpacing/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6B8C0FB0">
        <w:rPr>
          <w:rFonts w:ascii="Arial" w:eastAsia="Arial" w:hAnsi="Arial" w:cs="Arial"/>
          <w:sz w:val="30"/>
          <w:szCs w:val="30"/>
          <w:lang w:val="en-US"/>
        </w:rPr>
        <w:t xml:space="preserve">NHẬN XÉT </w:t>
      </w:r>
      <w:r w:rsidR="23126354" w:rsidRPr="6B8C0FB0">
        <w:rPr>
          <w:rFonts w:ascii="Arial" w:eastAsia="Arial" w:hAnsi="Arial" w:cs="Arial"/>
          <w:sz w:val="30"/>
          <w:szCs w:val="30"/>
          <w:lang w:val="en-US"/>
        </w:rPr>
        <w:t>QUÁ</w:t>
      </w:r>
      <w:r w:rsidR="782CF45C" w:rsidRPr="6B8C0FB0">
        <w:rPr>
          <w:rFonts w:ascii="Arial" w:eastAsia="Arial" w:hAnsi="Arial" w:cs="Arial"/>
          <w:sz w:val="30"/>
          <w:szCs w:val="30"/>
          <w:lang w:val="en-US"/>
        </w:rPr>
        <w:t xml:space="preserve"> TRÌNH LÀM VIỆC</w:t>
      </w:r>
    </w:p>
    <w:p w14:paraId="099B18EA" w14:textId="3224DBBC" w:rsidR="6B8C0FB0" w:rsidRDefault="6B8C0FB0" w:rsidP="6B8C0FB0">
      <w:pPr>
        <w:contextualSpacing/>
      </w:pPr>
    </w:p>
    <w:p w14:paraId="2FD63B37" w14:textId="786C9857" w:rsidR="00013B3B" w:rsidRPr="00F66BF7" w:rsidRDefault="007D136B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</w:rPr>
        <w:t>Họ và</w:t>
      </w:r>
      <w:r w:rsidR="00C81030" w:rsidRPr="6B8C0FB0">
        <w:rPr>
          <w:rFonts w:ascii="Arial" w:eastAsia="Arial" w:hAnsi="Arial" w:cs="Arial"/>
          <w:b/>
          <w:bCs/>
          <w:sz w:val="24"/>
          <w:szCs w:val="24"/>
        </w:rPr>
        <w:t xml:space="preserve"> tên</w:t>
      </w:r>
      <w:r w:rsidR="00013B3B" w:rsidRPr="6B8C0FB0">
        <w:rPr>
          <w:rFonts w:ascii="Arial" w:eastAsia="Arial" w:hAnsi="Arial" w:cs="Arial"/>
          <w:b/>
          <w:bCs/>
          <w:i/>
          <w:iCs/>
          <w:sz w:val="24"/>
          <w:szCs w:val="24"/>
        </w:rPr>
        <w:t>:</w:t>
      </w:r>
      <w:r w:rsidR="00F66BF7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Bùi Đức Minh</w:t>
      </w:r>
    </w:p>
    <w:p w14:paraId="4457E2F1" w14:textId="2D3FC479" w:rsidR="00013B3B" w:rsidRPr="008755F1" w:rsidRDefault="00C81030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</w:rPr>
        <w:t>Lớp</w:t>
      </w:r>
      <w:r w:rsidR="007740B6" w:rsidRPr="6B8C0FB0">
        <w:rPr>
          <w:rFonts w:ascii="Arial" w:eastAsia="Arial" w:hAnsi="Arial" w:cs="Arial"/>
          <w:b/>
          <w:bCs/>
          <w:sz w:val="24"/>
          <w:szCs w:val="24"/>
        </w:rPr>
        <w:t>:</w:t>
      </w:r>
      <w:r w:rsidR="00F66BF7">
        <w:rPr>
          <w:rFonts w:ascii="Arial" w:eastAsia="Arial" w:hAnsi="Arial" w:cs="Arial"/>
          <w:b/>
          <w:bCs/>
          <w:sz w:val="24"/>
          <w:szCs w:val="24"/>
        </w:rPr>
        <w:t xml:space="preserve"> UD16201</w:t>
      </w:r>
      <w:r>
        <w:tab/>
      </w:r>
      <w:r w:rsidR="00F66BF7">
        <w:tab/>
      </w:r>
      <w:r w:rsidR="00F66BF7">
        <w:tab/>
      </w:r>
      <w:r w:rsidR="007740B6" w:rsidRPr="6B8C0FB0">
        <w:rPr>
          <w:rFonts w:ascii="Arial" w:eastAsia="Arial" w:hAnsi="Arial" w:cs="Arial"/>
          <w:b/>
          <w:bCs/>
          <w:sz w:val="24"/>
          <w:szCs w:val="24"/>
        </w:rPr>
        <w:t>MSSV</w:t>
      </w:r>
      <w:r w:rsidR="00013B3B" w:rsidRPr="6B8C0FB0">
        <w:rPr>
          <w:rFonts w:ascii="Arial" w:eastAsia="Arial" w:hAnsi="Arial" w:cs="Arial"/>
          <w:b/>
          <w:bCs/>
          <w:sz w:val="24"/>
          <w:szCs w:val="24"/>
        </w:rPr>
        <w:t>:</w:t>
      </w:r>
      <w:r w:rsidR="00F66BF7">
        <w:rPr>
          <w:rFonts w:ascii="Arial" w:eastAsia="Arial" w:hAnsi="Arial" w:cs="Arial"/>
          <w:b/>
          <w:bCs/>
          <w:sz w:val="24"/>
          <w:szCs w:val="24"/>
        </w:rPr>
        <w:t>P</w:t>
      </w:r>
      <w:r w:rsidR="008E5A60">
        <w:rPr>
          <w:rFonts w:ascii="Arial" w:eastAsia="Arial" w:hAnsi="Arial" w:cs="Arial"/>
          <w:b/>
          <w:bCs/>
          <w:sz w:val="24"/>
          <w:szCs w:val="24"/>
        </w:rPr>
        <w:t>S</w:t>
      </w:r>
      <w:r w:rsidR="00F66BF7">
        <w:rPr>
          <w:rFonts w:ascii="Arial" w:eastAsia="Arial" w:hAnsi="Arial" w:cs="Arial"/>
          <w:b/>
          <w:bCs/>
          <w:sz w:val="24"/>
          <w:szCs w:val="24"/>
        </w:rPr>
        <w:t xml:space="preserve">14733  </w:t>
      </w:r>
      <w:r w:rsidR="00B11DEC">
        <w:rPr>
          <w:rFonts w:ascii="Arial" w:eastAsia="Arial" w:hAnsi="Arial" w:cs="Arial"/>
          <w:b/>
          <w:bCs/>
          <w:sz w:val="24"/>
          <w:szCs w:val="24"/>
        </w:rPr>
        <w:tab/>
      </w:r>
      <w:r w:rsidR="00B11DEC">
        <w:rPr>
          <w:rFonts w:ascii="Arial" w:eastAsia="Arial" w:hAnsi="Arial" w:cs="Arial"/>
          <w:b/>
          <w:bCs/>
          <w:sz w:val="24"/>
          <w:szCs w:val="24"/>
        </w:rPr>
        <w:tab/>
      </w:r>
      <w:r w:rsidR="00F66BF7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4D5CF3" w:rsidRPr="6B8C0FB0">
        <w:rPr>
          <w:rFonts w:ascii="Arial" w:eastAsia="Arial" w:hAnsi="Arial" w:cs="Arial"/>
          <w:b/>
          <w:bCs/>
          <w:sz w:val="24"/>
          <w:szCs w:val="24"/>
        </w:rPr>
        <w:t>Ngành:</w:t>
      </w:r>
      <w:r w:rsidR="00F66BF7">
        <w:rPr>
          <w:rFonts w:ascii="Arial" w:eastAsia="Arial" w:hAnsi="Arial" w:cs="Arial"/>
          <w:b/>
          <w:bCs/>
          <w:sz w:val="24"/>
          <w:szCs w:val="24"/>
        </w:rPr>
        <w:t xml:space="preserve"> UDPM</w:t>
      </w:r>
    </w:p>
    <w:p w14:paraId="649A7B2B" w14:textId="6EC07EA7" w:rsidR="00013B3B" w:rsidRPr="00F66BF7" w:rsidRDefault="00C81030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</w:rPr>
        <w:t>SĐT</w:t>
      </w:r>
      <w:r w:rsidR="007740B6" w:rsidRPr="6B8C0FB0">
        <w:rPr>
          <w:rFonts w:ascii="Arial" w:eastAsia="Arial" w:hAnsi="Arial" w:cs="Arial"/>
          <w:b/>
          <w:bCs/>
          <w:sz w:val="24"/>
          <w:szCs w:val="24"/>
          <w:lang w:val="vi-VN"/>
        </w:rPr>
        <w:t>:</w:t>
      </w:r>
      <w:r w:rsidR="008E5A6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F66BF7">
        <w:rPr>
          <w:rFonts w:ascii="Arial" w:eastAsia="Arial" w:hAnsi="Arial" w:cs="Arial"/>
          <w:b/>
          <w:bCs/>
          <w:sz w:val="24"/>
          <w:szCs w:val="24"/>
        </w:rPr>
        <w:t>0914054080</w:t>
      </w:r>
      <w:r>
        <w:tab/>
      </w:r>
      <w:r w:rsidR="00F66BF7">
        <w:tab/>
      </w:r>
      <w:r w:rsidR="00F66BF7">
        <w:tab/>
      </w:r>
      <w:r w:rsidR="00013B3B" w:rsidRPr="6B8C0FB0">
        <w:rPr>
          <w:rFonts w:ascii="Arial" w:eastAsia="Arial" w:hAnsi="Arial" w:cs="Arial"/>
          <w:b/>
          <w:bCs/>
          <w:sz w:val="24"/>
          <w:szCs w:val="24"/>
        </w:rPr>
        <w:t xml:space="preserve">Email: </w:t>
      </w:r>
      <w:r w:rsidR="00F66BF7">
        <w:rPr>
          <w:rFonts w:ascii="Arial" w:eastAsia="Arial" w:hAnsi="Arial" w:cs="Arial"/>
          <w:b/>
          <w:bCs/>
          <w:sz w:val="24"/>
          <w:szCs w:val="24"/>
        </w:rPr>
        <w:t>minhbd33@gmail.com</w:t>
      </w:r>
    </w:p>
    <w:p w14:paraId="7E13EF9D" w14:textId="5AA4082C" w:rsidR="00271A48" w:rsidRPr="00F66BF7" w:rsidRDefault="00271A48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  <w:lang w:val="vi-VN"/>
        </w:rPr>
        <w:t>Thực tập tại Công ty (Doanh nghiệp)</w:t>
      </w:r>
      <w:r w:rsidR="00F66BF7">
        <w:rPr>
          <w:rFonts w:ascii="Arial" w:eastAsia="Arial" w:hAnsi="Arial" w:cs="Arial"/>
          <w:b/>
          <w:bCs/>
          <w:sz w:val="24"/>
          <w:szCs w:val="24"/>
        </w:rPr>
        <w:t>:</w:t>
      </w:r>
      <w:r w:rsidR="00F66BF7">
        <w:rPr>
          <w:rFonts w:ascii="Arial" w:eastAsia="Arial" w:hAnsi="Arial" w:cs="Arial"/>
          <w:b/>
          <w:bCs/>
          <w:sz w:val="24"/>
          <w:szCs w:val="24"/>
        </w:rPr>
        <w:tab/>
      </w:r>
      <w:r w:rsidR="0041197B">
        <w:rPr>
          <w:rFonts w:ascii="Arial" w:eastAsia="Arial" w:hAnsi="Arial" w:cs="Arial"/>
          <w:b/>
          <w:bCs/>
          <w:sz w:val="24"/>
          <w:szCs w:val="24"/>
        </w:rPr>
        <w:t>Công ty c</w:t>
      </w:r>
      <w:r w:rsidR="005015DD">
        <w:rPr>
          <w:rFonts w:ascii="Arial" w:eastAsia="Arial" w:hAnsi="Arial" w:cs="Arial"/>
          <w:b/>
          <w:bCs/>
          <w:sz w:val="24"/>
          <w:szCs w:val="24"/>
        </w:rPr>
        <w:t>ổ phần tập đoàn Efitech</w:t>
      </w:r>
    </w:p>
    <w:p w14:paraId="2F9F2B4C" w14:textId="74C9792C" w:rsidR="00271A48" w:rsidRPr="00F66BF7" w:rsidRDefault="00271A48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  <w:lang w:val="vi-VN"/>
        </w:rPr>
        <w:t>Địa chỉ</w:t>
      </w:r>
      <w:r w:rsidR="00C013FC">
        <w:rPr>
          <w:rFonts w:ascii="Arial" w:eastAsia="Arial" w:hAnsi="Arial" w:cs="Arial"/>
          <w:b/>
          <w:bCs/>
          <w:sz w:val="24"/>
          <w:szCs w:val="24"/>
        </w:rPr>
        <w:t>:</w:t>
      </w:r>
      <w:r w:rsidR="00F66B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5015DD">
        <w:rPr>
          <w:rFonts w:ascii="Arial" w:eastAsia="Arial" w:hAnsi="Arial" w:cs="Arial"/>
          <w:b/>
          <w:bCs/>
          <w:sz w:val="24"/>
          <w:szCs w:val="24"/>
        </w:rPr>
        <w:t xml:space="preserve">Số </w:t>
      </w:r>
      <w:r w:rsidR="00C013FC">
        <w:rPr>
          <w:rFonts w:ascii="Arial" w:hAnsi="Arial" w:cs="Arial"/>
          <w:color w:val="3C4043"/>
          <w:shd w:val="clear" w:color="auto" w:fill="FFFFFF"/>
        </w:rPr>
        <w:t xml:space="preserve">8, </w:t>
      </w:r>
      <w:r w:rsidR="005015DD">
        <w:rPr>
          <w:rFonts w:ascii="Arial" w:hAnsi="Arial" w:cs="Arial"/>
          <w:color w:val="3C4043"/>
          <w:shd w:val="clear" w:color="auto" w:fill="FFFFFF"/>
        </w:rPr>
        <w:t xml:space="preserve">đường </w:t>
      </w:r>
      <w:r w:rsidR="00C013FC">
        <w:rPr>
          <w:rFonts w:ascii="Arial" w:hAnsi="Arial" w:cs="Arial"/>
          <w:color w:val="3C4043"/>
          <w:shd w:val="clear" w:color="auto" w:fill="FFFFFF"/>
        </w:rPr>
        <w:t xml:space="preserve">12, </w:t>
      </w:r>
      <w:r w:rsidR="005015DD">
        <w:rPr>
          <w:rFonts w:ascii="Arial" w:hAnsi="Arial" w:cs="Arial"/>
          <w:color w:val="3C4043"/>
          <w:shd w:val="clear" w:color="auto" w:fill="FFFFFF"/>
        </w:rPr>
        <w:t>phường Tân Hưng Thuận</w:t>
      </w:r>
      <w:r w:rsidR="00C013FC">
        <w:rPr>
          <w:rFonts w:ascii="Arial" w:hAnsi="Arial" w:cs="Arial"/>
          <w:color w:val="3C4043"/>
          <w:shd w:val="clear" w:color="auto" w:fill="FFFFFF"/>
        </w:rPr>
        <w:t xml:space="preserve">, </w:t>
      </w:r>
      <w:r w:rsidR="005015DD">
        <w:rPr>
          <w:rFonts w:ascii="Arial" w:hAnsi="Arial" w:cs="Arial"/>
          <w:color w:val="3C4043"/>
          <w:shd w:val="clear" w:color="auto" w:fill="FFFFFF"/>
        </w:rPr>
        <w:t xml:space="preserve">Quận </w:t>
      </w:r>
      <w:r w:rsidR="00C013FC">
        <w:rPr>
          <w:rFonts w:ascii="Arial" w:hAnsi="Arial" w:cs="Arial"/>
          <w:color w:val="3C4043"/>
          <w:shd w:val="clear" w:color="auto" w:fill="FFFFFF"/>
        </w:rPr>
        <w:t>7, </w:t>
      </w:r>
      <w:r w:rsidR="005015DD">
        <w:rPr>
          <w:rFonts w:ascii="Arial" w:hAnsi="Arial" w:cs="Arial"/>
          <w:color w:val="3C4043"/>
          <w:shd w:val="clear" w:color="auto" w:fill="FFFFFF"/>
        </w:rPr>
        <w:t>Tp Hồ Chí Minh</w:t>
      </w:r>
    </w:p>
    <w:p w14:paraId="5109409C" w14:textId="6F8A1F55" w:rsidR="00320286" w:rsidRPr="008755F1" w:rsidRDefault="007D136B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  <w:lang w:val="vi-VN"/>
        </w:rPr>
        <w:t xml:space="preserve">SĐT: </w:t>
      </w:r>
      <w:r w:rsidR="00C013FC">
        <w:rPr>
          <w:rFonts w:ascii="Arial" w:hAnsi="Arial" w:cs="Arial"/>
          <w:color w:val="3C4043"/>
          <w:shd w:val="clear" w:color="auto" w:fill="FFFFFF"/>
        </w:rPr>
        <w:t>+028.39390068</w:t>
      </w:r>
    </w:p>
    <w:p w14:paraId="676113A1" w14:textId="4F2B5B74" w:rsidR="00320286" w:rsidRPr="00F66BF7" w:rsidRDefault="007D136B" w:rsidP="6B8C0FB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  <w:lang w:val="vi-VN"/>
        </w:rPr>
        <w:t>Vị trí:</w:t>
      </w:r>
      <w:r w:rsidR="00C013FC">
        <w:rPr>
          <w:rFonts w:ascii="Arial" w:eastAsia="Arial" w:hAnsi="Arial" w:cs="Arial"/>
          <w:b/>
          <w:bCs/>
          <w:sz w:val="24"/>
          <w:szCs w:val="24"/>
        </w:rPr>
        <w:t xml:space="preserve"> Thực tập sinh</w:t>
      </w:r>
      <w:r w:rsidR="00F66BF7">
        <w:rPr>
          <w:rFonts w:ascii="Arial" w:eastAsia="Arial" w:hAnsi="Arial" w:cs="Arial"/>
          <w:b/>
          <w:bCs/>
          <w:sz w:val="24"/>
          <w:szCs w:val="24"/>
        </w:rPr>
        <w:t xml:space="preserve"> Blockchain</w:t>
      </w:r>
    </w:p>
    <w:p w14:paraId="742286B9" w14:textId="5C5ECFF0" w:rsidR="005E6C25" w:rsidRPr="008755F1" w:rsidRDefault="005E6C25" w:rsidP="6B8C0FB0">
      <w:pPr>
        <w:numPr>
          <w:ilvl w:val="0"/>
          <w:numId w:val="3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b/>
          <w:bCs/>
          <w:sz w:val="24"/>
          <w:szCs w:val="24"/>
        </w:rPr>
        <w:t>NHẬN XÉT CỦA CƠ QUAN</w:t>
      </w:r>
      <w:r w:rsidR="0559FCE8" w:rsidRPr="6B8C0FB0">
        <w:rPr>
          <w:rFonts w:ascii="Arial" w:eastAsia="Arial" w:hAnsi="Arial" w:cs="Arial"/>
          <w:b/>
          <w:bCs/>
          <w:sz w:val="24"/>
          <w:szCs w:val="24"/>
        </w:rPr>
        <w:t xml:space="preserve"> LÀM VIÊC</w:t>
      </w:r>
    </w:p>
    <w:p w14:paraId="000CDD4E" w14:textId="442517E3" w:rsidR="005E6C25" w:rsidRPr="008755F1" w:rsidRDefault="00A50737" w:rsidP="6B8C0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</w:rPr>
        <w:t>Ưu điểm</w:t>
      </w:r>
      <w:r w:rsidR="005E6C25" w:rsidRPr="6B8C0FB0">
        <w:rPr>
          <w:rFonts w:ascii="Arial" w:eastAsia="Arial" w:hAnsi="Arial" w:cs="Arial"/>
          <w:sz w:val="24"/>
          <w:szCs w:val="24"/>
        </w:rPr>
        <w:t>:</w:t>
      </w:r>
    </w:p>
    <w:p w14:paraId="78CEB79E" w14:textId="02A82989" w:rsidR="005E6C25" w:rsidRPr="008755F1" w:rsidRDefault="005E6C25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157595B6" w14:textId="56338841" w:rsidR="6B8C0FB0" w:rsidRDefault="6B8C0FB0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5EAB2B4E" w14:textId="1FB1FD44" w:rsidR="005E6C25" w:rsidRPr="008755F1" w:rsidRDefault="005E6C25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08CE6F91" w14:textId="16DCAD4E" w:rsidR="005E6C25" w:rsidRPr="008755F1" w:rsidRDefault="00BD225D" w:rsidP="6B8C0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B8C0FB0">
        <w:rPr>
          <w:rFonts w:ascii="Arial" w:eastAsia="Arial" w:hAnsi="Arial" w:cs="Arial"/>
          <w:sz w:val="24"/>
          <w:szCs w:val="24"/>
        </w:rPr>
        <w:t>Hạn chế</w:t>
      </w:r>
      <w:r w:rsidR="52875FFE" w:rsidRPr="6B8C0FB0">
        <w:rPr>
          <w:rFonts w:ascii="Arial" w:eastAsia="Arial" w:hAnsi="Arial" w:cs="Arial"/>
          <w:sz w:val="24"/>
          <w:szCs w:val="24"/>
        </w:rPr>
        <w:t>:</w:t>
      </w:r>
    </w:p>
    <w:p w14:paraId="7A746DA4" w14:textId="7163E506" w:rsidR="6B8C0FB0" w:rsidRDefault="6B8C0FB0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11446E99" w14:textId="6FA1123F" w:rsidR="6B8C0FB0" w:rsidRDefault="6B8C0FB0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2BCB5540" w14:textId="145F4043" w:rsidR="005E6C25" w:rsidRPr="008755F1" w:rsidRDefault="005E6C25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0E2F39E6" w14:textId="6788E6BF" w:rsidR="005E6C25" w:rsidRPr="008755F1" w:rsidRDefault="005E6C25" w:rsidP="6B8C0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B8C0FB0">
        <w:rPr>
          <w:rFonts w:ascii="Arial" w:eastAsia="Arial" w:hAnsi="Arial" w:cs="Arial"/>
          <w:sz w:val="24"/>
          <w:szCs w:val="24"/>
        </w:rPr>
        <w:t>Đề xuất, góp ý:</w:t>
      </w:r>
    </w:p>
    <w:p w14:paraId="657E821D" w14:textId="644FB8C3" w:rsidR="6B8C0FB0" w:rsidRDefault="6B8C0FB0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487D4E02" w14:textId="5E726B4F" w:rsidR="6B8C0FB0" w:rsidRDefault="6B8C0FB0" w:rsidP="6B8C0FB0">
      <w:pPr>
        <w:spacing w:line="360" w:lineRule="auto"/>
        <w:jc w:val="both"/>
        <w:rPr>
          <w:rFonts w:ascii="Arial" w:eastAsia="Arial" w:hAnsi="Arial" w:cs="Arial"/>
        </w:rPr>
      </w:pPr>
    </w:p>
    <w:p w14:paraId="5051F66C" w14:textId="1B6B8F93" w:rsidR="005E6C25" w:rsidRPr="008755F1" w:rsidRDefault="005E6C25" w:rsidP="6B8C0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B8C0FB0">
        <w:rPr>
          <w:rFonts w:ascii="Arial" w:eastAsia="Arial" w:hAnsi="Arial" w:cs="Arial"/>
          <w:sz w:val="24"/>
          <w:szCs w:val="24"/>
        </w:rPr>
        <w:t>Điểm đánh giá</w:t>
      </w:r>
      <w:r w:rsidR="0F39E3C0" w:rsidRPr="6B8C0FB0">
        <w:rPr>
          <w:rFonts w:ascii="Arial" w:eastAsia="Arial" w:hAnsi="Arial" w:cs="Arial"/>
          <w:sz w:val="24"/>
          <w:szCs w:val="24"/>
        </w:rPr>
        <w:t xml:space="preserve"> </w:t>
      </w:r>
      <w:r w:rsidRPr="6B8C0FB0">
        <w:rPr>
          <w:rFonts w:ascii="Arial" w:eastAsia="Arial" w:hAnsi="Arial" w:cs="Arial"/>
          <w:sz w:val="24"/>
          <w:szCs w:val="24"/>
        </w:rPr>
        <w:t>(Chấm điểm theo thang điểm từ 1 đến 10, 10 là điểm cao nhất)</w:t>
      </w:r>
    </w:p>
    <w:p w14:paraId="43ABD16D" w14:textId="44669D15" w:rsidR="005E6C25" w:rsidRPr="008755F1" w:rsidRDefault="005E6C25" w:rsidP="6B8C0FB0">
      <w:pPr>
        <w:numPr>
          <w:ilvl w:val="0"/>
          <w:numId w:val="49"/>
        </w:num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</w:rPr>
        <w:t>Thái độ, ý thức chấp hành nội quy, quy định của công ty: …...Điểm</w:t>
      </w:r>
    </w:p>
    <w:p w14:paraId="37652E45" w14:textId="0BF2717D" w:rsidR="005E6C25" w:rsidRPr="008755F1" w:rsidRDefault="005E6C25" w:rsidP="6B8C0FB0">
      <w:pPr>
        <w:numPr>
          <w:ilvl w:val="0"/>
          <w:numId w:val="49"/>
        </w:num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</w:rPr>
        <w:t>Kết quả công việc:……điểm</w:t>
      </w:r>
    </w:p>
    <w:p w14:paraId="0B7BA617" w14:textId="73421E8E" w:rsidR="005E6C25" w:rsidRPr="008755F1" w:rsidRDefault="00271A48" w:rsidP="6B8C0FB0">
      <w:pPr>
        <w:numPr>
          <w:ilvl w:val="0"/>
          <w:numId w:val="43"/>
        </w:num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vi-VN"/>
        </w:rPr>
      </w:pPr>
      <w:r w:rsidRPr="6B8C0FB0">
        <w:rPr>
          <w:rFonts w:ascii="Arial" w:eastAsia="Arial" w:hAnsi="Arial" w:cs="Arial"/>
          <w:b/>
          <w:bCs/>
          <w:sz w:val="24"/>
          <w:szCs w:val="24"/>
          <w:lang w:val="vi-VN"/>
        </w:rPr>
        <w:t>Đánh giá cuối cùng</w:t>
      </w:r>
      <w:r w:rsidRPr="6B8C0FB0">
        <w:rPr>
          <w:rFonts w:ascii="Arial" w:eastAsia="Arial" w:hAnsi="Arial" w:cs="Arial"/>
          <w:sz w:val="24"/>
          <w:szCs w:val="24"/>
          <w:lang w:val="vi-VN"/>
        </w:rPr>
        <w:t xml:space="preserve">:   </w:t>
      </w:r>
    </w:p>
    <w:p w14:paraId="62DBD96D" w14:textId="12009221" w:rsidR="005E6C25" w:rsidRPr="008755F1" w:rsidRDefault="00B32FB6" w:rsidP="6B8C0FB0">
      <w:pPr>
        <w:spacing w:line="360" w:lineRule="auto"/>
        <w:ind w:left="360" w:firstLine="720"/>
        <w:contextualSpacing/>
        <w:jc w:val="both"/>
        <w:rPr>
          <w:rFonts w:ascii="Arial" w:eastAsia="Arial" w:hAnsi="Arial" w:cs="Arial"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2527A14" wp14:editId="2062B146">
                <wp:extent cx="205105" cy="172085"/>
                <wp:effectExtent l="19050" t="19050" r="23495" b="18415"/>
                <wp:docPr id="5463293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0000">
                          <a:off x="0" y="0"/>
                          <a:ext cx="20510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/>
        </mc:AlternateContent>
      </w:r>
      <w:r w:rsidR="00271A48" w:rsidRPr="6B8C0FB0">
        <w:rPr>
          <w:rFonts w:ascii="Arial" w:eastAsia="Arial" w:hAnsi="Arial" w:cs="Arial"/>
          <w:sz w:val="24"/>
          <w:szCs w:val="24"/>
          <w:lang w:val="vi-VN"/>
        </w:rPr>
        <w:t xml:space="preserve"> Đạt</w:t>
      </w:r>
    </w:p>
    <w:p w14:paraId="08078B85" w14:textId="21BF5131" w:rsidR="00271A48" w:rsidRPr="008755F1" w:rsidRDefault="00271A48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  <w:lang w:val="vi-VN"/>
        </w:rPr>
        <w:t xml:space="preserve">     </w:t>
      </w:r>
      <w:r w:rsidR="02F127B8" w:rsidRPr="6B8C0FB0">
        <w:rPr>
          <w:rFonts w:ascii="Arial" w:eastAsia="Arial" w:hAnsi="Arial" w:cs="Arial"/>
          <w:sz w:val="24"/>
          <w:szCs w:val="24"/>
          <w:lang w:val="vi-V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114300" distR="114300" wp14:anchorId="03BE9E3E" wp14:editId="770A3FB8">
                <wp:extent cx="205105" cy="172085"/>
                <wp:effectExtent l="19050" t="19050" r="23495" b="18415"/>
                <wp:docPr id="8431794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0000">
                          <a:off x="0" y="0"/>
                          <a:ext cx="20510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/>
        </mc:AlternateContent>
      </w:r>
      <w:r w:rsidR="00C62BF5" w:rsidRPr="6B8C0FB0">
        <w:rPr>
          <w:rFonts w:ascii="Arial" w:eastAsia="Arial" w:hAnsi="Arial" w:cs="Arial"/>
          <w:sz w:val="24"/>
          <w:szCs w:val="24"/>
          <w:lang w:val="vi-VN"/>
        </w:rPr>
        <w:t>Không đạt</w:t>
      </w:r>
    </w:p>
    <w:p w14:paraId="734D4B64" w14:textId="5153E592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14EED057" w14:textId="387E24B9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46ADFD51" w14:textId="7D925CA5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6C4FC774" w14:textId="0838BFCF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389EBCEA" w14:textId="533DADDC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526A167B" w14:textId="5CC3F8C9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616860AD" w14:textId="5E83BC39" w:rsidR="6B8C0FB0" w:rsidRDefault="6B8C0FB0" w:rsidP="6B8C0FB0">
      <w:pPr>
        <w:spacing w:line="360" w:lineRule="auto"/>
        <w:ind w:left="720"/>
        <w:contextualSpacing/>
        <w:jc w:val="both"/>
        <w:rPr>
          <w:rFonts w:ascii="Arial" w:eastAsia="Arial" w:hAnsi="Arial" w:cs="Arial"/>
          <w:lang w:val="vi-VN"/>
        </w:rPr>
      </w:pPr>
    </w:p>
    <w:p w14:paraId="0A695193" w14:textId="0C868A97" w:rsidR="00AC4C49" w:rsidRPr="008755F1" w:rsidRDefault="00271A48" w:rsidP="6B8C0FB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vi-VN"/>
        </w:rPr>
      </w:pPr>
      <w:r w:rsidRPr="6B8C0FB0">
        <w:rPr>
          <w:rFonts w:ascii="Arial" w:eastAsia="Arial" w:hAnsi="Arial" w:cs="Arial"/>
          <w:sz w:val="24"/>
          <w:szCs w:val="24"/>
          <w:lang w:val="vi-VN"/>
        </w:rPr>
        <w:t xml:space="preserve">                                                            </w:t>
      </w:r>
      <w:bookmarkStart w:id="0" w:name="_Int_k1CDRzli"/>
      <w:r w:rsidR="444422DD" w:rsidRPr="6B8C0FB0">
        <w:rPr>
          <w:rFonts w:ascii="Arial" w:eastAsia="Arial" w:hAnsi="Arial" w:cs="Arial"/>
          <w:sz w:val="24"/>
          <w:szCs w:val="24"/>
          <w:lang w:val="vi-VN"/>
        </w:rPr>
        <w:t>Hồ Chí Minh</w:t>
      </w:r>
      <w:r w:rsidRPr="6B8C0FB0">
        <w:rPr>
          <w:rFonts w:ascii="Arial" w:eastAsia="Arial" w:hAnsi="Arial" w:cs="Arial"/>
          <w:sz w:val="24"/>
          <w:szCs w:val="24"/>
          <w:lang w:val="vi-VN"/>
        </w:rPr>
        <w:t>,</w:t>
      </w:r>
      <w:r w:rsidR="0084467A" w:rsidRPr="6B8C0FB0">
        <w:rPr>
          <w:rFonts w:ascii="Arial" w:eastAsia="Arial" w:hAnsi="Arial" w:cs="Arial"/>
          <w:sz w:val="24"/>
          <w:szCs w:val="24"/>
        </w:rPr>
        <w:t xml:space="preserve"> </w:t>
      </w:r>
      <w:r w:rsidRPr="6B8C0FB0">
        <w:rPr>
          <w:rFonts w:ascii="Arial" w:eastAsia="Arial" w:hAnsi="Arial" w:cs="Arial"/>
          <w:sz w:val="24"/>
          <w:szCs w:val="24"/>
        </w:rPr>
        <w:t>ngày….tháng…</w:t>
      </w:r>
      <w:r w:rsidRPr="6B8C0FB0">
        <w:rPr>
          <w:rFonts w:ascii="Arial" w:eastAsia="Arial" w:hAnsi="Arial" w:cs="Arial"/>
          <w:sz w:val="24"/>
          <w:szCs w:val="24"/>
          <w:lang w:val="vi-VN"/>
        </w:rPr>
        <w:t>...năm.......</w:t>
      </w:r>
      <w:bookmarkEnd w:id="0"/>
    </w:p>
    <w:p w14:paraId="6EF3FB44" w14:textId="77777777" w:rsidR="005E6C25" w:rsidRPr="008755F1" w:rsidRDefault="00C71A58" w:rsidP="6B8C0FB0">
      <w:pPr>
        <w:spacing w:line="360" w:lineRule="auto"/>
        <w:ind w:left="3402"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</w:rPr>
        <w:t xml:space="preserve">                   </w:t>
      </w:r>
      <w:r w:rsidR="005E6C25" w:rsidRPr="6B8C0FB0">
        <w:rPr>
          <w:rFonts w:ascii="Arial" w:eastAsia="Arial" w:hAnsi="Arial" w:cs="Arial"/>
          <w:sz w:val="24"/>
          <w:szCs w:val="24"/>
        </w:rPr>
        <w:t>Đại diện đơn vị thực tập</w:t>
      </w:r>
    </w:p>
    <w:p w14:paraId="47360B6A" w14:textId="77777777" w:rsidR="00544109" w:rsidRPr="008755F1" w:rsidRDefault="007740B6" w:rsidP="6B8C0FB0">
      <w:pPr>
        <w:spacing w:line="360" w:lineRule="auto"/>
        <w:ind w:left="3261"/>
        <w:jc w:val="both"/>
        <w:rPr>
          <w:rFonts w:ascii="Arial" w:eastAsia="Arial" w:hAnsi="Arial" w:cs="Arial"/>
          <w:sz w:val="24"/>
          <w:szCs w:val="24"/>
        </w:rPr>
      </w:pPr>
      <w:r w:rsidRPr="6B8C0FB0">
        <w:rPr>
          <w:rFonts w:ascii="Arial" w:eastAsia="Arial" w:hAnsi="Arial" w:cs="Arial"/>
          <w:sz w:val="24"/>
          <w:szCs w:val="24"/>
        </w:rPr>
        <w:t xml:space="preserve"> </w:t>
      </w:r>
      <w:r w:rsidR="00C71A58" w:rsidRPr="6B8C0FB0">
        <w:rPr>
          <w:rFonts w:ascii="Arial" w:eastAsia="Arial" w:hAnsi="Arial" w:cs="Arial"/>
          <w:sz w:val="24"/>
          <w:szCs w:val="24"/>
        </w:rPr>
        <w:t xml:space="preserve">                       </w:t>
      </w:r>
      <w:r w:rsidR="005E6C25" w:rsidRPr="6B8C0FB0">
        <w:rPr>
          <w:rFonts w:ascii="Arial" w:eastAsia="Arial" w:hAnsi="Arial" w:cs="Arial"/>
          <w:sz w:val="24"/>
          <w:szCs w:val="24"/>
        </w:rPr>
        <w:t>(Ký tên &amp; đóng dấu)</w:t>
      </w:r>
    </w:p>
    <w:sectPr w:rsidR="00544109" w:rsidRPr="008755F1" w:rsidSect="00F05CFA">
      <w:footerReference w:type="default" r:id="rId9"/>
      <w:pgSz w:w="11907" w:h="16840" w:code="9"/>
      <w:pgMar w:top="851" w:right="1227" w:bottom="899" w:left="216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113D" w14:textId="77777777" w:rsidR="005C7C57" w:rsidRDefault="005C7C57">
      <w:r>
        <w:separator/>
      </w:r>
    </w:p>
  </w:endnote>
  <w:endnote w:type="continuationSeparator" w:id="0">
    <w:p w14:paraId="62203BAE" w14:textId="77777777" w:rsidR="005C7C57" w:rsidRDefault="005C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2D411D" w:rsidRDefault="002D411D"/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294"/>
      <w:gridCol w:w="4226"/>
    </w:tblGrid>
    <w:tr w:rsidR="002D411D" w:rsidRPr="00F05CFA" w14:paraId="7E25781C" w14:textId="77777777" w:rsidTr="00B86D4B">
      <w:trPr>
        <w:trHeight w:val="170"/>
      </w:trPr>
      <w:tc>
        <w:tcPr>
          <w:tcW w:w="4368" w:type="dxa"/>
        </w:tcPr>
        <w:p w14:paraId="4B6ED058" w14:textId="77777777" w:rsidR="002D411D" w:rsidRPr="00680263" w:rsidRDefault="00680263" w:rsidP="00B86D4B">
          <w:pPr>
            <w:spacing w:after="120"/>
            <w:rPr>
              <w:rFonts w:eastAsia="Calibri"/>
              <w:sz w:val="22"/>
              <w:szCs w:val="22"/>
            </w:rPr>
          </w:pPr>
          <w:r w:rsidRPr="00680263">
            <w:rPr>
              <w:color w:val="000000"/>
              <w:sz w:val="22"/>
              <w:szCs w:val="22"/>
              <w:shd w:val="clear" w:color="auto" w:fill="FFFFFF"/>
            </w:rPr>
            <w:t>10.0</w:t>
          </w:r>
          <w:r>
            <w:rPr>
              <w:color w:val="000000"/>
              <w:sz w:val="22"/>
              <w:szCs w:val="22"/>
              <w:shd w:val="clear" w:color="auto" w:fill="FFFFFF"/>
            </w:rPr>
            <w:t>5</w:t>
          </w:r>
          <w:r w:rsidRPr="00680263">
            <w:rPr>
              <w:color w:val="000000"/>
              <w:sz w:val="22"/>
              <w:szCs w:val="22"/>
              <w:shd w:val="clear" w:color="auto" w:fill="FFFFFF"/>
            </w:rPr>
            <w:t>-BM/FPL/HDCV/FE</w:t>
          </w:r>
          <w:r w:rsidR="00F05CFA" w:rsidRPr="00680263">
            <w:rPr>
              <w:rFonts w:eastAsia="Calibri"/>
              <w:sz w:val="22"/>
              <w:szCs w:val="22"/>
            </w:rPr>
            <w:t>1/0</w:t>
          </w:r>
        </w:p>
      </w:tc>
      <w:tc>
        <w:tcPr>
          <w:tcW w:w="4368" w:type="dxa"/>
        </w:tcPr>
        <w:p w14:paraId="70A237AF" w14:textId="77777777" w:rsidR="002D411D" w:rsidRPr="00F05CFA" w:rsidRDefault="002D411D" w:rsidP="002D411D">
          <w:pPr>
            <w:spacing w:before="120"/>
            <w:jc w:val="right"/>
            <w:rPr>
              <w:rFonts w:ascii="Arial" w:hAnsi="Arial" w:cs="Arial"/>
              <w:sz w:val="21"/>
              <w:szCs w:val="21"/>
            </w:rPr>
          </w:pPr>
          <w:r w:rsidRPr="00F05CFA">
            <w:rPr>
              <w:rFonts w:ascii="Arial" w:hAnsi="Arial" w:cs="Arial"/>
              <w:sz w:val="21"/>
              <w:szCs w:val="21"/>
            </w:rPr>
            <w:fldChar w:fldCharType="begin"/>
          </w:r>
          <w:r w:rsidRPr="00F05CFA">
            <w:rPr>
              <w:rFonts w:ascii="Arial" w:hAnsi="Arial" w:cs="Arial"/>
              <w:sz w:val="21"/>
              <w:szCs w:val="21"/>
            </w:rPr>
            <w:instrText xml:space="preserve"> PAGE </w:instrText>
          </w:r>
          <w:r w:rsidRPr="00F05CFA">
            <w:rPr>
              <w:rFonts w:ascii="Arial" w:hAnsi="Arial" w:cs="Arial"/>
              <w:sz w:val="21"/>
              <w:szCs w:val="21"/>
            </w:rPr>
            <w:fldChar w:fldCharType="separate"/>
          </w:r>
          <w:r w:rsidR="009D0A3F">
            <w:rPr>
              <w:rFonts w:ascii="Arial" w:hAnsi="Arial" w:cs="Arial"/>
              <w:noProof/>
              <w:sz w:val="21"/>
              <w:szCs w:val="21"/>
            </w:rPr>
            <w:t>3</w:t>
          </w:r>
          <w:r w:rsidRPr="00F05CFA">
            <w:rPr>
              <w:rFonts w:ascii="Arial" w:hAnsi="Arial" w:cs="Arial"/>
              <w:sz w:val="21"/>
              <w:szCs w:val="21"/>
            </w:rPr>
            <w:fldChar w:fldCharType="end"/>
          </w:r>
          <w:r w:rsidRPr="00F05CFA">
            <w:rPr>
              <w:rFonts w:ascii="Arial" w:hAnsi="Arial" w:cs="Arial"/>
              <w:sz w:val="21"/>
              <w:szCs w:val="21"/>
            </w:rPr>
            <w:t>/</w:t>
          </w:r>
          <w:r w:rsidRPr="00F05CFA">
            <w:rPr>
              <w:rFonts w:ascii="Arial" w:hAnsi="Arial" w:cs="Arial"/>
              <w:sz w:val="21"/>
              <w:szCs w:val="21"/>
            </w:rPr>
            <w:fldChar w:fldCharType="begin"/>
          </w:r>
          <w:r w:rsidRPr="00F05CFA">
            <w:rPr>
              <w:rFonts w:ascii="Arial" w:hAnsi="Arial" w:cs="Arial"/>
              <w:sz w:val="21"/>
              <w:szCs w:val="21"/>
            </w:rPr>
            <w:instrText xml:space="preserve"> NUMPAGES  </w:instrText>
          </w:r>
          <w:r w:rsidRPr="00F05CFA">
            <w:rPr>
              <w:rFonts w:ascii="Arial" w:hAnsi="Arial" w:cs="Arial"/>
              <w:sz w:val="21"/>
              <w:szCs w:val="21"/>
            </w:rPr>
            <w:fldChar w:fldCharType="separate"/>
          </w:r>
          <w:r w:rsidR="009D0A3F">
            <w:rPr>
              <w:rFonts w:ascii="Arial" w:hAnsi="Arial" w:cs="Arial"/>
              <w:noProof/>
              <w:sz w:val="21"/>
              <w:szCs w:val="21"/>
            </w:rPr>
            <w:t>3</w:t>
          </w:r>
          <w:r w:rsidRPr="00F05CFA">
            <w:rPr>
              <w:rFonts w:ascii="Arial" w:hAnsi="Arial" w:cs="Arial"/>
              <w:sz w:val="21"/>
              <w:szCs w:val="21"/>
            </w:rPr>
            <w:fldChar w:fldCharType="end"/>
          </w:r>
        </w:p>
      </w:tc>
    </w:tr>
  </w:tbl>
  <w:p w14:paraId="6DFB9E20" w14:textId="77777777" w:rsidR="005E57FD" w:rsidRPr="002D411D" w:rsidRDefault="005E57FD" w:rsidP="002D41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58E1" w14:textId="77777777" w:rsidR="005C7C57" w:rsidRDefault="005C7C57">
      <w:r>
        <w:separator/>
      </w:r>
    </w:p>
  </w:footnote>
  <w:footnote w:type="continuationSeparator" w:id="0">
    <w:p w14:paraId="5C1E72AA" w14:textId="77777777" w:rsidR="005C7C57" w:rsidRDefault="005C7C5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1CDRzli" int2:invalidationBookmarkName="" int2:hashCode="3jkUGZnTOyk3QI" int2:id="w38JQnSm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802"/>
    <w:multiLevelType w:val="multilevel"/>
    <w:tmpl w:val="57E21190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" w15:restartNumberingAfterBreak="0">
    <w:nsid w:val="078C2957"/>
    <w:multiLevelType w:val="hybridMultilevel"/>
    <w:tmpl w:val="98FA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930"/>
    <w:multiLevelType w:val="hybridMultilevel"/>
    <w:tmpl w:val="32FA19A4"/>
    <w:lvl w:ilvl="0" w:tplc="07128CE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7F7B"/>
    <w:multiLevelType w:val="hybridMultilevel"/>
    <w:tmpl w:val="49BE6658"/>
    <w:lvl w:ilvl="0" w:tplc="4D4CB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1030A"/>
    <w:multiLevelType w:val="hybridMultilevel"/>
    <w:tmpl w:val="8410EB1A"/>
    <w:lvl w:ilvl="0" w:tplc="EB862F5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E0764A"/>
    <w:multiLevelType w:val="hybridMultilevel"/>
    <w:tmpl w:val="97981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650A0"/>
    <w:multiLevelType w:val="hybridMultilevel"/>
    <w:tmpl w:val="C3E0E870"/>
    <w:lvl w:ilvl="0" w:tplc="749AAE8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B3D2149"/>
    <w:multiLevelType w:val="multilevel"/>
    <w:tmpl w:val="F0663A5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1F757E41"/>
    <w:multiLevelType w:val="hybridMultilevel"/>
    <w:tmpl w:val="2F7E5658"/>
    <w:lvl w:ilvl="0" w:tplc="586236D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6559E2"/>
    <w:multiLevelType w:val="multilevel"/>
    <w:tmpl w:val="CC2897D2"/>
    <w:lvl w:ilvl="0">
      <w:start w:val="1"/>
      <w:numFmt w:val="decimal"/>
      <w:lvlText w:val="%1."/>
      <w:lvlJc w:val="left"/>
      <w:pPr>
        <w:tabs>
          <w:tab w:val="num" w:pos="1334"/>
        </w:tabs>
        <w:ind w:left="1334" w:hanging="79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0" w15:restartNumberingAfterBreak="0">
    <w:nsid w:val="21C95BEA"/>
    <w:multiLevelType w:val="hybridMultilevel"/>
    <w:tmpl w:val="F862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539BE"/>
    <w:multiLevelType w:val="hybridMultilevel"/>
    <w:tmpl w:val="831642DE"/>
    <w:lvl w:ilvl="0" w:tplc="D46CBAEE">
      <w:start w:val="1"/>
      <w:numFmt w:val="decimal"/>
      <w:lvlText w:val="%1."/>
      <w:lvlJc w:val="left"/>
      <w:pPr>
        <w:ind w:left="720" w:hanging="360"/>
      </w:pPr>
    </w:lvl>
    <w:lvl w:ilvl="1" w:tplc="DB2CBA40">
      <w:start w:val="1"/>
      <w:numFmt w:val="lowerLetter"/>
      <w:lvlText w:val="%2."/>
      <w:lvlJc w:val="left"/>
      <w:pPr>
        <w:ind w:left="1440" w:hanging="360"/>
      </w:pPr>
    </w:lvl>
    <w:lvl w:ilvl="2" w:tplc="C436C2EE">
      <w:start w:val="1"/>
      <w:numFmt w:val="lowerRoman"/>
      <w:lvlText w:val="%3."/>
      <w:lvlJc w:val="right"/>
      <w:pPr>
        <w:ind w:left="2160" w:hanging="180"/>
      </w:pPr>
    </w:lvl>
    <w:lvl w:ilvl="3" w:tplc="AAD40D9E">
      <w:start w:val="1"/>
      <w:numFmt w:val="decimal"/>
      <w:lvlText w:val="%4."/>
      <w:lvlJc w:val="left"/>
      <w:pPr>
        <w:ind w:left="2880" w:hanging="360"/>
      </w:pPr>
    </w:lvl>
    <w:lvl w:ilvl="4" w:tplc="AA006D5A">
      <w:start w:val="1"/>
      <w:numFmt w:val="lowerLetter"/>
      <w:lvlText w:val="%5."/>
      <w:lvlJc w:val="left"/>
      <w:pPr>
        <w:ind w:left="3600" w:hanging="360"/>
      </w:pPr>
    </w:lvl>
    <w:lvl w:ilvl="5" w:tplc="6EBA4278">
      <w:start w:val="1"/>
      <w:numFmt w:val="lowerRoman"/>
      <w:lvlText w:val="%6."/>
      <w:lvlJc w:val="right"/>
      <w:pPr>
        <w:ind w:left="4320" w:hanging="180"/>
      </w:pPr>
    </w:lvl>
    <w:lvl w:ilvl="6" w:tplc="88243ECA">
      <w:start w:val="1"/>
      <w:numFmt w:val="decimal"/>
      <w:lvlText w:val="%7."/>
      <w:lvlJc w:val="left"/>
      <w:pPr>
        <w:ind w:left="5040" w:hanging="360"/>
      </w:pPr>
    </w:lvl>
    <w:lvl w:ilvl="7" w:tplc="53844F1C">
      <w:start w:val="1"/>
      <w:numFmt w:val="lowerLetter"/>
      <w:lvlText w:val="%8."/>
      <w:lvlJc w:val="left"/>
      <w:pPr>
        <w:ind w:left="5760" w:hanging="360"/>
      </w:pPr>
    </w:lvl>
    <w:lvl w:ilvl="8" w:tplc="656086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15E0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4C52D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4" w15:restartNumberingAfterBreak="0">
    <w:nsid w:val="30A15CA6"/>
    <w:multiLevelType w:val="multilevel"/>
    <w:tmpl w:val="BE4E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1C93268"/>
    <w:multiLevelType w:val="hybridMultilevel"/>
    <w:tmpl w:val="5B02C9BA"/>
    <w:lvl w:ilvl="0" w:tplc="EC6EDA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66E0C2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65B0B"/>
    <w:multiLevelType w:val="multilevel"/>
    <w:tmpl w:val="DD3029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963507E"/>
    <w:multiLevelType w:val="hybridMultilevel"/>
    <w:tmpl w:val="6BC6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10AB0"/>
    <w:multiLevelType w:val="hybridMultilevel"/>
    <w:tmpl w:val="150CE0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90F17"/>
    <w:multiLevelType w:val="hybridMultilevel"/>
    <w:tmpl w:val="4DD08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96422"/>
    <w:multiLevelType w:val="hybridMultilevel"/>
    <w:tmpl w:val="2DD4A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E4213"/>
    <w:multiLevelType w:val="hybridMultilevel"/>
    <w:tmpl w:val="28BC2A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CB008A"/>
    <w:multiLevelType w:val="hybridMultilevel"/>
    <w:tmpl w:val="B60A13D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4307CB"/>
    <w:multiLevelType w:val="hybridMultilevel"/>
    <w:tmpl w:val="183AAC5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F3F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4D8F241F"/>
    <w:multiLevelType w:val="hybridMultilevel"/>
    <w:tmpl w:val="11FEB4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664F6"/>
    <w:multiLevelType w:val="hybridMultilevel"/>
    <w:tmpl w:val="0260696A"/>
    <w:lvl w:ilvl="0" w:tplc="EB862F5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F802499"/>
    <w:multiLevelType w:val="hybridMultilevel"/>
    <w:tmpl w:val="CC2897D2"/>
    <w:lvl w:ilvl="0" w:tplc="FA08CCF0">
      <w:start w:val="1"/>
      <w:numFmt w:val="decimal"/>
      <w:lvlText w:val="%1."/>
      <w:lvlJc w:val="left"/>
      <w:pPr>
        <w:tabs>
          <w:tab w:val="num" w:pos="1334"/>
        </w:tabs>
        <w:ind w:left="1334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8" w15:restartNumberingAfterBreak="0">
    <w:nsid w:val="52181A43"/>
    <w:multiLevelType w:val="hybridMultilevel"/>
    <w:tmpl w:val="83E2D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513E1"/>
    <w:multiLevelType w:val="hybridMultilevel"/>
    <w:tmpl w:val="AE30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736564"/>
    <w:multiLevelType w:val="hybridMultilevel"/>
    <w:tmpl w:val="F8EC2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21859"/>
    <w:multiLevelType w:val="hybridMultilevel"/>
    <w:tmpl w:val="F6A6F1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C73F5F"/>
    <w:multiLevelType w:val="multilevel"/>
    <w:tmpl w:val="CB0054A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BE83137"/>
    <w:multiLevelType w:val="hybridMultilevel"/>
    <w:tmpl w:val="738C5DBE"/>
    <w:lvl w:ilvl="0" w:tplc="D7126A0E">
      <w:start w:val="1"/>
      <w:numFmt w:val="decimal"/>
      <w:lvlText w:val="%1."/>
      <w:lvlJc w:val="left"/>
      <w:pPr>
        <w:ind w:left="720" w:hanging="360"/>
      </w:pPr>
    </w:lvl>
    <w:lvl w:ilvl="1" w:tplc="FA728F98">
      <w:start w:val="1"/>
      <w:numFmt w:val="lowerLetter"/>
      <w:lvlText w:val="%2."/>
      <w:lvlJc w:val="left"/>
      <w:pPr>
        <w:ind w:left="1440" w:hanging="360"/>
      </w:pPr>
    </w:lvl>
    <w:lvl w:ilvl="2" w:tplc="420C1C66">
      <w:start w:val="1"/>
      <w:numFmt w:val="lowerRoman"/>
      <w:lvlText w:val="%3."/>
      <w:lvlJc w:val="right"/>
      <w:pPr>
        <w:ind w:left="2160" w:hanging="180"/>
      </w:pPr>
    </w:lvl>
    <w:lvl w:ilvl="3" w:tplc="E5407630">
      <w:start w:val="1"/>
      <w:numFmt w:val="decimal"/>
      <w:lvlText w:val="%4."/>
      <w:lvlJc w:val="left"/>
      <w:pPr>
        <w:ind w:left="2880" w:hanging="360"/>
      </w:pPr>
    </w:lvl>
    <w:lvl w:ilvl="4" w:tplc="789EDEF6">
      <w:start w:val="1"/>
      <w:numFmt w:val="lowerLetter"/>
      <w:lvlText w:val="%5."/>
      <w:lvlJc w:val="left"/>
      <w:pPr>
        <w:ind w:left="3600" w:hanging="360"/>
      </w:pPr>
    </w:lvl>
    <w:lvl w:ilvl="5" w:tplc="44F00420">
      <w:start w:val="1"/>
      <w:numFmt w:val="lowerRoman"/>
      <w:lvlText w:val="%6."/>
      <w:lvlJc w:val="right"/>
      <w:pPr>
        <w:ind w:left="4320" w:hanging="180"/>
      </w:pPr>
    </w:lvl>
    <w:lvl w:ilvl="6" w:tplc="7E3EB67A">
      <w:start w:val="1"/>
      <w:numFmt w:val="decimal"/>
      <w:lvlText w:val="%7."/>
      <w:lvlJc w:val="left"/>
      <w:pPr>
        <w:ind w:left="5040" w:hanging="360"/>
      </w:pPr>
    </w:lvl>
    <w:lvl w:ilvl="7" w:tplc="19FC4C42">
      <w:start w:val="1"/>
      <w:numFmt w:val="lowerLetter"/>
      <w:lvlText w:val="%8."/>
      <w:lvlJc w:val="left"/>
      <w:pPr>
        <w:ind w:left="5760" w:hanging="360"/>
      </w:pPr>
    </w:lvl>
    <w:lvl w:ilvl="8" w:tplc="18480B1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05B78"/>
    <w:multiLevelType w:val="multilevel"/>
    <w:tmpl w:val="5F08150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651D0E67"/>
    <w:multiLevelType w:val="hybridMultilevel"/>
    <w:tmpl w:val="ED0EC8F6"/>
    <w:lvl w:ilvl="0" w:tplc="FF26E5EE">
      <w:start w:val="1"/>
      <w:numFmt w:val="decimal"/>
      <w:lvlText w:val="%1."/>
      <w:lvlJc w:val="left"/>
      <w:pPr>
        <w:ind w:left="720" w:hanging="360"/>
      </w:pPr>
    </w:lvl>
    <w:lvl w:ilvl="1" w:tplc="992CB8BA">
      <w:start w:val="1"/>
      <w:numFmt w:val="lowerLetter"/>
      <w:lvlText w:val="%2."/>
      <w:lvlJc w:val="left"/>
      <w:pPr>
        <w:ind w:left="1440" w:hanging="360"/>
      </w:pPr>
    </w:lvl>
    <w:lvl w:ilvl="2" w:tplc="2FA4F140">
      <w:start w:val="1"/>
      <w:numFmt w:val="lowerRoman"/>
      <w:lvlText w:val="%3."/>
      <w:lvlJc w:val="right"/>
      <w:pPr>
        <w:ind w:left="2160" w:hanging="180"/>
      </w:pPr>
    </w:lvl>
    <w:lvl w:ilvl="3" w:tplc="A4CE26EC">
      <w:start w:val="1"/>
      <w:numFmt w:val="decimal"/>
      <w:lvlText w:val="%4."/>
      <w:lvlJc w:val="left"/>
      <w:pPr>
        <w:ind w:left="2880" w:hanging="360"/>
      </w:pPr>
    </w:lvl>
    <w:lvl w:ilvl="4" w:tplc="A848851E">
      <w:start w:val="1"/>
      <w:numFmt w:val="lowerLetter"/>
      <w:lvlText w:val="%5."/>
      <w:lvlJc w:val="left"/>
      <w:pPr>
        <w:ind w:left="3600" w:hanging="360"/>
      </w:pPr>
    </w:lvl>
    <w:lvl w:ilvl="5" w:tplc="5CA213AC">
      <w:start w:val="1"/>
      <w:numFmt w:val="lowerRoman"/>
      <w:lvlText w:val="%6."/>
      <w:lvlJc w:val="right"/>
      <w:pPr>
        <w:ind w:left="4320" w:hanging="180"/>
      </w:pPr>
    </w:lvl>
    <w:lvl w:ilvl="6" w:tplc="073E373A">
      <w:start w:val="1"/>
      <w:numFmt w:val="decimal"/>
      <w:lvlText w:val="%7."/>
      <w:lvlJc w:val="left"/>
      <w:pPr>
        <w:ind w:left="5040" w:hanging="360"/>
      </w:pPr>
    </w:lvl>
    <w:lvl w:ilvl="7" w:tplc="FA484872">
      <w:start w:val="1"/>
      <w:numFmt w:val="lowerLetter"/>
      <w:lvlText w:val="%8."/>
      <w:lvlJc w:val="left"/>
      <w:pPr>
        <w:ind w:left="5760" w:hanging="360"/>
      </w:pPr>
    </w:lvl>
    <w:lvl w:ilvl="8" w:tplc="92C8898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927EA"/>
    <w:multiLevelType w:val="multilevel"/>
    <w:tmpl w:val="E402A3B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6ADF2DC9"/>
    <w:multiLevelType w:val="hybridMultilevel"/>
    <w:tmpl w:val="85CE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A2284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2D1C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9" w15:restartNumberingAfterBreak="0">
    <w:nsid w:val="6D3B4A0F"/>
    <w:multiLevelType w:val="hybridMultilevel"/>
    <w:tmpl w:val="BE4E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65B4452"/>
    <w:multiLevelType w:val="hybridMultilevel"/>
    <w:tmpl w:val="4D38D972"/>
    <w:lvl w:ilvl="0" w:tplc="81F05402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AF840D5"/>
    <w:multiLevelType w:val="hybridMultilevel"/>
    <w:tmpl w:val="72B4C8BC"/>
    <w:lvl w:ilvl="0" w:tplc="FFFFFFFF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4C5CBB00">
      <w:start w:val="9"/>
      <w:numFmt w:val="decimal"/>
      <w:lvlText w:val="%2."/>
      <w:lvlJc w:val="left"/>
      <w:pPr>
        <w:tabs>
          <w:tab w:val="num" w:pos="2280"/>
        </w:tabs>
        <w:ind w:left="22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42" w15:restartNumberingAfterBreak="0">
    <w:nsid w:val="7F4E3178"/>
    <w:multiLevelType w:val="multilevel"/>
    <w:tmpl w:val="3170EE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907034314">
    <w:abstractNumId w:val="33"/>
  </w:num>
  <w:num w:numId="2" w16cid:durableId="1656448004">
    <w:abstractNumId w:val="35"/>
  </w:num>
  <w:num w:numId="3" w16cid:durableId="1192260596">
    <w:abstractNumId w:val="11"/>
  </w:num>
  <w:num w:numId="4" w16cid:durableId="1001810385">
    <w:abstractNumId w:val="13"/>
  </w:num>
  <w:num w:numId="5" w16cid:durableId="1168667163">
    <w:abstractNumId w:val="39"/>
  </w:num>
  <w:num w:numId="6" w16cid:durableId="1212039958">
    <w:abstractNumId w:val="15"/>
  </w:num>
  <w:num w:numId="7" w16cid:durableId="1471559565">
    <w:abstractNumId w:val="4"/>
  </w:num>
  <w:num w:numId="8" w16cid:durableId="1281841545">
    <w:abstractNumId w:val="26"/>
  </w:num>
  <w:num w:numId="9" w16cid:durableId="687559179">
    <w:abstractNumId w:val="12"/>
  </w:num>
  <w:num w:numId="10" w16cid:durableId="690842680">
    <w:abstractNumId w:val="14"/>
  </w:num>
  <w:num w:numId="11" w16cid:durableId="1848783314">
    <w:abstractNumId w:val="6"/>
  </w:num>
  <w:num w:numId="12" w16cid:durableId="2010398729">
    <w:abstractNumId w:val="0"/>
  </w:num>
  <w:num w:numId="13" w16cid:durableId="1546868406">
    <w:abstractNumId w:val="3"/>
  </w:num>
  <w:num w:numId="14" w16cid:durableId="1157456639">
    <w:abstractNumId w:val="38"/>
  </w:num>
  <w:num w:numId="15" w16cid:durableId="550464724">
    <w:abstractNumId w:val="18"/>
  </w:num>
  <w:num w:numId="16" w16cid:durableId="1305432200">
    <w:abstractNumId w:val="23"/>
  </w:num>
  <w:num w:numId="17" w16cid:durableId="1207453140">
    <w:abstractNumId w:val="37"/>
  </w:num>
  <w:num w:numId="18" w16cid:durableId="414790056">
    <w:abstractNumId w:val="40"/>
  </w:num>
  <w:num w:numId="19" w16cid:durableId="836846042">
    <w:abstractNumId w:val="32"/>
  </w:num>
  <w:num w:numId="20" w16cid:durableId="108279962">
    <w:abstractNumId w:val="30"/>
  </w:num>
  <w:num w:numId="21" w16cid:durableId="914511400">
    <w:abstractNumId w:val="5"/>
  </w:num>
  <w:num w:numId="22" w16cid:durableId="82919512">
    <w:abstractNumId w:val="42"/>
  </w:num>
  <w:num w:numId="23" w16cid:durableId="565842169">
    <w:abstractNumId w:val="16"/>
  </w:num>
  <w:num w:numId="24" w16cid:durableId="1086221743">
    <w:abstractNumId w:val="36"/>
  </w:num>
  <w:num w:numId="25" w16cid:durableId="497382432">
    <w:abstractNumId w:val="24"/>
  </w:num>
  <w:num w:numId="26" w16cid:durableId="1036008612">
    <w:abstractNumId w:val="7"/>
  </w:num>
  <w:num w:numId="27" w16cid:durableId="593516899">
    <w:abstractNumId w:val="34"/>
  </w:num>
  <w:num w:numId="28" w16cid:durableId="1650985456">
    <w:abstractNumId w:val="19"/>
  </w:num>
  <w:num w:numId="29" w16cid:durableId="1859156454">
    <w:abstractNumId w:val="28"/>
  </w:num>
  <w:num w:numId="30" w16cid:durableId="1156456057">
    <w:abstractNumId w:val="10"/>
  </w:num>
  <w:num w:numId="31" w16cid:durableId="780225388">
    <w:abstractNumId w:val="25"/>
  </w:num>
  <w:num w:numId="32" w16cid:durableId="925529621">
    <w:abstractNumId w:val="27"/>
  </w:num>
  <w:num w:numId="33" w16cid:durableId="1472402276">
    <w:abstractNumId w:val="9"/>
  </w:num>
  <w:num w:numId="34" w16cid:durableId="214856492">
    <w:abstractNumId w:val="41"/>
  </w:num>
  <w:num w:numId="35" w16cid:durableId="749082111">
    <w:abstractNumId w:val="29"/>
  </w:num>
  <w:num w:numId="36" w16cid:durableId="26370596">
    <w:abstractNumId w:val="2"/>
  </w:num>
  <w:num w:numId="37" w16cid:durableId="945770745">
    <w:abstractNumId w:val="22"/>
  </w:num>
  <w:num w:numId="38" w16cid:durableId="486869975">
    <w:abstractNumId w:val="21"/>
  </w:num>
  <w:num w:numId="39" w16cid:durableId="2022202721">
    <w:abstractNumId w:val="17"/>
  </w:num>
  <w:num w:numId="40" w16cid:durableId="589587599">
    <w:abstractNumId w:val="1"/>
  </w:num>
  <w:num w:numId="41" w16cid:durableId="54739894">
    <w:abstractNumId w:val="20"/>
  </w:num>
  <w:num w:numId="42" w16cid:durableId="1527519504">
    <w:abstractNumId w:val="8"/>
  </w:num>
  <w:num w:numId="43" w16cid:durableId="515773273">
    <w:abstractNumId w:val="22"/>
  </w:num>
  <w:num w:numId="44" w16cid:durableId="190965630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617447346">
    <w:abstractNumId w:val="31"/>
  </w:num>
  <w:num w:numId="46" w16cid:durableId="816259169">
    <w:abstractNumId w:val="41"/>
    <w:lvlOverride w:ilvl="0"/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39369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899510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5135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attachedTemplate r:id="rId1"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FE"/>
    <w:rsid w:val="00004DA7"/>
    <w:rsid w:val="00013B3B"/>
    <w:rsid w:val="00017716"/>
    <w:rsid w:val="00020DA1"/>
    <w:rsid w:val="000315BB"/>
    <w:rsid w:val="00032456"/>
    <w:rsid w:val="0003454D"/>
    <w:rsid w:val="00053262"/>
    <w:rsid w:val="0005357D"/>
    <w:rsid w:val="000604B3"/>
    <w:rsid w:val="0006483C"/>
    <w:rsid w:val="00080F1A"/>
    <w:rsid w:val="0008147A"/>
    <w:rsid w:val="00084AAB"/>
    <w:rsid w:val="000B4317"/>
    <w:rsid w:val="000C2BE4"/>
    <w:rsid w:val="000C2CE9"/>
    <w:rsid w:val="000D6266"/>
    <w:rsid w:val="000E120D"/>
    <w:rsid w:val="000E256A"/>
    <w:rsid w:val="000E2C04"/>
    <w:rsid w:val="00104020"/>
    <w:rsid w:val="00104595"/>
    <w:rsid w:val="00115D8A"/>
    <w:rsid w:val="001240CE"/>
    <w:rsid w:val="00137916"/>
    <w:rsid w:val="0014049D"/>
    <w:rsid w:val="00142C79"/>
    <w:rsid w:val="0014769C"/>
    <w:rsid w:val="00154F8C"/>
    <w:rsid w:val="001648E3"/>
    <w:rsid w:val="00167268"/>
    <w:rsid w:val="00177216"/>
    <w:rsid w:val="001A4C83"/>
    <w:rsid w:val="001A58D7"/>
    <w:rsid w:val="001B3856"/>
    <w:rsid w:val="001B6393"/>
    <w:rsid w:val="001B78FC"/>
    <w:rsid w:val="001C078B"/>
    <w:rsid w:val="001C4100"/>
    <w:rsid w:val="001C4554"/>
    <w:rsid w:val="001C6BA6"/>
    <w:rsid w:val="001D794B"/>
    <w:rsid w:val="001F1D63"/>
    <w:rsid w:val="001F2D4B"/>
    <w:rsid w:val="00217A78"/>
    <w:rsid w:val="0022574B"/>
    <w:rsid w:val="002261DC"/>
    <w:rsid w:val="00230DF0"/>
    <w:rsid w:val="002366DC"/>
    <w:rsid w:val="00244D9D"/>
    <w:rsid w:val="00252137"/>
    <w:rsid w:val="00252933"/>
    <w:rsid w:val="00265F33"/>
    <w:rsid w:val="0026605C"/>
    <w:rsid w:val="00271A48"/>
    <w:rsid w:val="0027751B"/>
    <w:rsid w:val="00294832"/>
    <w:rsid w:val="002A7A82"/>
    <w:rsid w:val="002C1966"/>
    <w:rsid w:val="002C3C6C"/>
    <w:rsid w:val="002C7481"/>
    <w:rsid w:val="002D20AC"/>
    <w:rsid w:val="002D411D"/>
    <w:rsid w:val="002D5893"/>
    <w:rsid w:val="002E68FD"/>
    <w:rsid w:val="0031329B"/>
    <w:rsid w:val="00320286"/>
    <w:rsid w:val="003206CD"/>
    <w:rsid w:val="00321071"/>
    <w:rsid w:val="00322616"/>
    <w:rsid w:val="003238B1"/>
    <w:rsid w:val="00324593"/>
    <w:rsid w:val="00330AE5"/>
    <w:rsid w:val="003346BD"/>
    <w:rsid w:val="003440F8"/>
    <w:rsid w:val="00345C41"/>
    <w:rsid w:val="00350F88"/>
    <w:rsid w:val="003542EB"/>
    <w:rsid w:val="0035728A"/>
    <w:rsid w:val="00360D7A"/>
    <w:rsid w:val="003612C7"/>
    <w:rsid w:val="00361688"/>
    <w:rsid w:val="00363C11"/>
    <w:rsid w:val="00366B8B"/>
    <w:rsid w:val="003824D6"/>
    <w:rsid w:val="00390A63"/>
    <w:rsid w:val="003961D0"/>
    <w:rsid w:val="003978F9"/>
    <w:rsid w:val="003B2A33"/>
    <w:rsid w:val="003B49E8"/>
    <w:rsid w:val="003B6394"/>
    <w:rsid w:val="003C36EC"/>
    <w:rsid w:val="003C7EC7"/>
    <w:rsid w:val="003D409C"/>
    <w:rsid w:val="003E39FA"/>
    <w:rsid w:val="003E408D"/>
    <w:rsid w:val="003E4EEC"/>
    <w:rsid w:val="003E7851"/>
    <w:rsid w:val="003F0DCA"/>
    <w:rsid w:val="003F312B"/>
    <w:rsid w:val="003F72EA"/>
    <w:rsid w:val="004010F6"/>
    <w:rsid w:val="00402340"/>
    <w:rsid w:val="00402750"/>
    <w:rsid w:val="00403474"/>
    <w:rsid w:val="00404DAD"/>
    <w:rsid w:val="0041108C"/>
    <w:rsid w:val="0041197B"/>
    <w:rsid w:val="00411A9E"/>
    <w:rsid w:val="00411DA1"/>
    <w:rsid w:val="004225AB"/>
    <w:rsid w:val="00431149"/>
    <w:rsid w:val="0043362B"/>
    <w:rsid w:val="00433FFB"/>
    <w:rsid w:val="00434EEE"/>
    <w:rsid w:val="00437B7B"/>
    <w:rsid w:val="00441412"/>
    <w:rsid w:val="00452B7C"/>
    <w:rsid w:val="00452BAA"/>
    <w:rsid w:val="00454BFC"/>
    <w:rsid w:val="00457D24"/>
    <w:rsid w:val="00461D06"/>
    <w:rsid w:val="00473EA1"/>
    <w:rsid w:val="00480291"/>
    <w:rsid w:val="004872D4"/>
    <w:rsid w:val="00491108"/>
    <w:rsid w:val="004A10F9"/>
    <w:rsid w:val="004A1EB7"/>
    <w:rsid w:val="004A3B7C"/>
    <w:rsid w:val="004A4277"/>
    <w:rsid w:val="004B359A"/>
    <w:rsid w:val="004D13A7"/>
    <w:rsid w:val="004D5CF3"/>
    <w:rsid w:val="004E3047"/>
    <w:rsid w:val="005015DD"/>
    <w:rsid w:val="0050206A"/>
    <w:rsid w:val="005036C0"/>
    <w:rsid w:val="00503F64"/>
    <w:rsid w:val="00513205"/>
    <w:rsid w:val="00523EF2"/>
    <w:rsid w:val="00537F04"/>
    <w:rsid w:val="005404B2"/>
    <w:rsid w:val="005429CA"/>
    <w:rsid w:val="00542B7F"/>
    <w:rsid w:val="00544109"/>
    <w:rsid w:val="00546668"/>
    <w:rsid w:val="00550EBA"/>
    <w:rsid w:val="00562D0B"/>
    <w:rsid w:val="00573514"/>
    <w:rsid w:val="00573DF8"/>
    <w:rsid w:val="00575305"/>
    <w:rsid w:val="00591C19"/>
    <w:rsid w:val="00594501"/>
    <w:rsid w:val="005B0C9B"/>
    <w:rsid w:val="005B29DE"/>
    <w:rsid w:val="005C7C57"/>
    <w:rsid w:val="005E064B"/>
    <w:rsid w:val="005E448A"/>
    <w:rsid w:val="005E57FD"/>
    <w:rsid w:val="005E6C25"/>
    <w:rsid w:val="005F3148"/>
    <w:rsid w:val="006049C3"/>
    <w:rsid w:val="00611713"/>
    <w:rsid w:val="006128D1"/>
    <w:rsid w:val="00620B61"/>
    <w:rsid w:val="00626029"/>
    <w:rsid w:val="00630BA5"/>
    <w:rsid w:val="00653579"/>
    <w:rsid w:val="00656EB4"/>
    <w:rsid w:val="0065788D"/>
    <w:rsid w:val="00680263"/>
    <w:rsid w:val="0068048B"/>
    <w:rsid w:val="0068555C"/>
    <w:rsid w:val="00696AF1"/>
    <w:rsid w:val="006A1532"/>
    <w:rsid w:val="006A511C"/>
    <w:rsid w:val="006A5CA1"/>
    <w:rsid w:val="006B5AB1"/>
    <w:rsid w:val="006B6123"/>
    <w:rsid w:val="006C6467"/>
    <w:rsid w:val="006C666C"/>
    <w:rsid w:val="0070238A"/>
    <w:rsid w:val="00712759"/>
    <w:rsid w:val="007137C6"/>
    <w:rsid w:val="0071529D"/>
    <w:rsid w:val="00715339"/>
    <w:rsid w:val="00722849"/>
    <w:rsid w:val="007276BC"/>
    <w:rsid w:val="00741574"/>
    <w:rsid w:val="007422FB"/>
    <w:rsid w:val="007425B8"/>
    <w:rsid w:val="007439D2"/>
    <w:rsid w:val="007475B5"/>
    <w:rsid w:val="007526FD"/>
    <w:rsid w:val="00756987"/>
    <w:rsid w:val="00762A25"/>
    <w:rsid w:val="00767633"/>
    <w:rsid w:val="007740B6"/>
    <w:rsid w:val="007765C1"/>
    <w:rsid w:val="00781189"/>
    <w:rsid w:val="00785D96"/>
    <w:rsid w:val="00787331"/>
    <w:rsid w:val="00794A2E"/>
    <w:rsid w:val="007B5DE5"/>
    <w:rsid w:val="007C02EB"/>
    <w:rsid w:val="007C674F"/>
    <w:rsid w:val="007D136B"/>
    <w:rsid w:val="007D4E07"/>
    <w:rsid w:val="007E0737"/>
    <w:rsid w:val="007E1CEB"/>
    <w:rsid w:val="00802E4C"/>
    <w:rsid w:val="00823651"/>
    <w:rsid w:val="00823F46"/>
    <w:rsid w:val="00825627"/>
    <w:rsid w:val="0084467A"/>
    <w:rsid w:val="00847DB9"/>
    <w:rsid w:val="00854F38"/>
    <w:rsid w:val="00862F21"/>
    <w:rsid w:val="00870D7F"/>
    <w:rsid w:val="008755F1"/>
    <w:rsid w:val="00880F74"/>
    <w:rsid w:val="00881702"/>
    <w:rsid w:val="00887AEA"/>
    <w:rsid w:val="00897F72"/>
    <w:rsid w:val="008A1066"/>
    <w:rsid w:val="008A3045"/>
    <w:rsid w:val="008A77EF"/>
    <w:rsid w:val="008B040A"/>
    <w:rsid w:val="008C4556"/>
    <w:rsid w:val="008E5A60"/>
    <w:rsid w:val="008E6979"/>
    <w:rsid w:val="008F3CF0"/>
    <w:rsid w:val="008F6B3F"/>
    <w:rsid w:val="00902705"/>
    <w:rsid w:val="009048AA"/>
    <w:rsid w:val="00916361"/>
    <w:rsid w:val="0092163E"/>
    <w:rsid w:val="009302FA"/>
    <w:rsid w:val="00933D85"/>
    <w:rsid w:val="009376C5"/>
    <w:rsid w:val="00941E14"/>
    <w:rsid w:val="00954535"/>
    <w:rsid w:val="00962082"/>
    <w:rsid w:val="00965626"/>
    <w:rsid w:val="00974B50"/>
    <w:rsid w:val="00974DBA"/>
    <w:rsid w:val="00981C20"/>
    <w:rsid w:val="00983C08"/>
    <w:rsid w:val="009A3762"/>
    <w:rsid w:val="009A3820"/>
    <w:rsid w:val="009A4BA8"/>
    <w:rsid w:val="009B51E4"/>
    <w:rsid w:val="009B5385"/>
    <w:rsid w:val="009B70A9"/>
    <w:rsid w:val="009C0011"/>
    <w:rsid w:val="009C2D1F"/>
    <w:rsid w:val="009C4263"/>
    <w:rsid w:val="009D0A3F"/>
    <w:rsid w:val="009D1889"/>
    <w:rsid w:val="009D511D"/>
    <w:rsid w:val="009F43B7"/>
    <w:rsid w:val="009F5B70"/>
    <w:rsid w:val="00A027AE"/>
    <w:rsid w:val="00A0280F"/>
    <w:rsid w:val="00A03720"/>
    <w:rsid w:val="00A058A1"/>
    <w:rsid w:val="00A05B3A"/>
    <w:rsid w:val="00A1427B"/>
    <w:rsid w:val="00A20585"/>
    <w:rsid w:val="00A272BA"/>
    <w:rsid w:val="00A34B0A"/>
    <w:rsid w:val="00A359D2"/>
    <w:rsid w:val="00A44258"/>
    <w:rsid w:val="00A50737"/>
    <w:rsid w:val="00A5633E"/>
    <w:rsid w:val="00A72020"/>
    <w:rsid w:val="00A73BB1"/>
    <w:rsid w:val="00A77D98"/>
    <w:rsid w:val="00A84E9E"/>
    <w:rsid w:val="00A906BF"/>
    <w:rsid w:val="00A90A9B"/>
    <w:rsid w:val="00A9377F"/>
    <w:rsid w:val="00A97365"/>
    <w:rsid w:val="00A9753E"/>
    <w:rsid w:val="00AC4C49"/>
    <w:rsid w:val="00AD44A7"/>
    <w:rsid w:val="00AD6AA7"/>
    <w:rsid w:val="00AE5E1F"/>
    <w:rsid w:val="00AF129A"/>
    <w:rsid w:val="00AF66E1"/>
    <w:rsid w:val="00B02035"/>
    <w:rsid w:val="00B11DEC"/>
    <w:rsid w:val="00B233FA"/>
    <w:rsid w:val="00B30A7A"/>
    <w:rsid w:val="00B32FB6"/>
    <w:rsid w:val="00B501DE"/>
    <w:rsid w:val="00B5191E"/>
    <w:rsid w:val="00B56322"/>
    <w:rsid w:val="00B774F5"/>
    <w:rsid w:val="00B823FE"/>
    <w:rsid w:val="00B82D9B"/>
    <w:rsid w:val="00B86D4B"/>
    <w:rsid w:val="00BA2915"/>
    <w:rsid w:val="00BC60C6"/>
    <w:rsid w:val="00BD225D"/>
    <w:rsid w:val="00BD60FD"/>
    <w:rsid w:val="00BE6A06"/>
    <w:rsid w:val="00BF05F5"/>
    <w:rsid w:val="00BF0E2F"/>
    <w:rsid w:val="00BF4697"/>
    <w:rsid w:val="00C013FC"/>
    <w:rsid w:val="00C05087"/>
    <w:rsid w:val="00C15346"/>
    <w:rsid w:val="00C24A59"/>
    <w:rsid w:val="00C323F8"/>
    <w:rsid w:val="00C35DD9"/>
    <w:rsid w:val="00C36261"/>
    <w:rsid w:val="00C373FA"/>
    <w:rsid w:val="00C414D5"/>
    <w:rsid w:val="00C43596"/>
    <w:rsid w:val="00C44D9E"/>
    <w:rsid w:val="00C62BF5"/>
    <w:rsid w:val="00C636B8"/>
    <w:rsid w:val="00C675C3"/>
    <w:rsid w:val="00C71A58"/>
    <w:rsid w:val="00C72AD6"/>
    <w:rsid w:val="00C743CD"/>
    <w:rsid w:val="00C74AF5"/>
    <w:rsid w:val="00C76DDB"/>
    <w:rsid w:val="00C81030"/>
    <w:rsid w:val="00C8476C"/>
    <w:rsid w:val="00CA20FE"/>
    <w:rsid w:val="00CA2351"/>
    <w:rsid w:val="00CA3589"/>
    <w:rsid w:val="00CA379C"/>
    <w:rsid w:val="00CA43B2"/>
    <w:rsid w:val="00CC5CE9"/>
    <w:rsid w:val="00CD0F48"/>
    <w:rsid w:val="00CD636D"/>
    <w:rsid w:val="00CE5845"/>
    <w:rsid w:val="00CE5FDE"/>
    <w:rsid w:val="00CE724A"/>
    <w:rsid w:val="00D00A62"/>
    <w:rsid w:val="00D122CB"/>
    <w:rsid w:val="00D1499C"/>
    <w:rsid w:val="00D3345C"/>
    <w:rsid w:val="00D35CE7"/>
    <w:rsid w:val="00D47059"/>
    <w:rsid w:val="00D47F5B"/>
    <w:rsid w:val="00D513C2"/>
    <w:rsid w:val="00D53058"/>
    <w:rsid w:val="00D57FCB"/>
    <w:rsid w:val="00D62E0E"/>
    <w:rsid w:val="00D62E5D"/>
    <w:rsid w:val="00D75980"/>
    <w:rsid w:val="00D94C05"/>
    <w:rsid w:val="00DA4C36"/>
    <w:rsid w:val="00DA4F2E"/>
    <w:rsid w:val="00DB1EBF"/>
    <w:rsid w:val="00DC7C5B"/>
    <w:rsid w:val="00DE0DDF"/>
    <w:rsid w:val="00DF270A"/>
    <w:rsid w:val="00DF3CDB"/>
    <w:rsid w:val="00DF5309"/>
    <w:rsid w:val="00DF5DD7"/>
    <w:rsid w:val="00E15347"/>
    <w:rsid w:val="00E17456"/>
    <w:rsid w:val="00E25966"/>
    <w:rsid w:val="00E30303"/>
    <w:rsid w:val="00E321A7"/>
    <w:rsid w:val="00E3643A"/>
    <w:rsid w:val="00E37C18"/>
    <w:rsid w:val="00E55D2A"/>
    <w:rsid w:val="00E57B4C"/>
    <w:rsid w:val="00E65132"/>
    <w:rsid w:val="00E70B8B"/>
    <w:rsid w:val="00E870CF"/>
    <w:rsid w:val="00E90993"/>
    <w:rsid w:val="00E96D68"/>
    <w:rsid w:val="00EA3D23"/>
    <w:rsid w:val="00EB1CD4"/>
    <w:rsid w:val="00EC023F"/>
    <w:rsid w:val="00EC164F"/>
    <w:rsid w:val="00EC76BD"/>
    <w:rsid w:val="00EE7A1F"/>
    <w:rsid w:val="00EF4597"/>
    <w:rsid w:val="00EF6212"/>
    <w:rsid w:val="00F05CFA"/>
    <w:rsid w:val="00F11466"/>
    <w:rsid w:val="00F12EF7"/>
    <w:rsid w:val="00F135A1"/>
    <w:rsid w:val="00F161FC"/>
    <w:rsid w:val="00F32C37"/>
    <w:rsid w:val="00F36740"/>
    <w:rsid w:val="00F4772B"/>
    <w:rsid w:val="00F56A21"/>
    <w:rsid w:val="00F61874"/>
    <w:rsid w:val="00F6378B"/>
    <w:rsid w:val="00F66BF7"/>
    <w:rsid w:val="00F66C2C"/>
    <w:rsid w:val="00F71290"/>
    <w:rsid w:val="00F719FE"/>
    <w:rsid w:val="00F71F04"/>
    <w:rsid w:val="00F857A8"/>
    <w:rsid w:val="00F91B61"/>
    <w:rsid w:val="00F948D4"/>
    <w:rsid w:val="00FA0950"/>
    <w:rsid w:val="00FB0E48"/>
    <w:rsid w:val="00FB319F"/>
    <w:rsid w:val="00FB601F"/>
    <w:rsid w:val="00FC06A5"/>
    <w:rsid w:val="00FD141D"/>
    <w:rsid w:val="00FD1ACE"/>
    <w:rsid w:val="00FD70AD"/>
    <w:rsid w:val="00FD7404"/>
    <w:rsid w:val="00FE2455"/>
    <w:rsid w:val="00FF2E0C"/>
    <w:rsid w:val="00FF355B"/>
    <w:rsid w:val="02F127B8"/>
    <w:rsid w:val="0559FCE8"/>
    <w:rsid w:val="088C7AF3"/>
    <w:rsid w:val="09E6D60E"/>
    <w:rsid w:val="0A1BC01B"/>
    <w:rsid w:val="0A750D1E"/>
    <w:rsid w:val="0B81A1EE"/>
    <w:rsid w:val="0E44909A"/>
    <w:rsid w:val="0F39E3C0"/>
    <w:rsid w:val="11640630"/>
    <w:rsid w:val="16A938DC"/>
    <w:rsid w:val="176E9AD1"/>
    <w:rsid w:val="1845093D"/>
    <w:rsid w:val="1A9AC976"/>
    <w:rsid w:val="1AD7946E"/>
    <w:rsid w:val="1B7CA9FF"/>
    <w:rsid w:val="1D187A60"/>
    <w:rsid w:val="1FFE724B"/>
    <w:rsid w:val="203C45FD"/>
    <w:rsid w:val="23126354"/>
    <w:rsid w:val="289AFC77"/>
    <w:rsid w:val="32DFA1C0"/>
    <w:rsid w:val="330BA09E"/>
    <w:rsid w:val="36DD6DF6"/>
    <w:rsid w:val="3A42A637"/>
    <w:rsid w:val="43E9887D"/>
    <w:rsid w:val="444422DD"/>
    <w:rsid w:val="4BFC87E8"/>
    <w:rsid w:val="4CA19D79"/>
    <w:rsid w:val="4CDCBCBC"/>
    <w:rsid w:val="4D985849"/>
    <w:rsid w:val="52875FFE"/>
    <w:rsid w:val="5391E336"/>
    <w:rsid w:val="556E4DDF"/>
    <w:rsid w:val="573F3A8F"/>
    <w:rsid w:val="58576CFD"/>
    <w:rsid w:val="5966F824"/>
    <w:rsid w:val="5CA97E49"/>
    <w:rsid w:val="60C9FC9B"/>
    <w:rsid w:val="6175A038"/>
    <w:rsid w:val="6B6799B1"/>
    <w:rsid w:val="6B8C0FB0"/>
    <w:rsid w:val="74C00166"/>
    <w:rsid w:val="76E490B5"/>
    <w:rsid w:val="782CF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762C0"/>
  <w15:chartTrackingRefBased/>
  <w15:docId w15:val="{7F351B76-23D0-47A9-98F6-DE5EB619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108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6"/>
      <w:szCs w:val="26"/>
    </w:rPr>
  </w:style>
  <w:style w:type="character" w:styleId="PageNumber">
    <w:name w:val="page number"/>
    <w:uiPriority w:val="99"/>
    <w:rPr>
      <w:rFonts w:cs="Times New Roman"/>
    </w:rPr>
  </w:style>
  <w:style w:type="paragraph" w:styleId="ListParagraph">
    <w:name w:val="List Paragraph"/>
    <w:basedOn w:val="Normal"/>
    <w:uiPriority w:val="34"/>
    <w:qFormat/>
    <w:rsid w:val="00573DF8"/>
    <w:pPr>
      <w:ind w:left="720"/>
    </w:pPr>
  </w:style>
  <w:style w:type="paragraph" w:styleId="BodyTextIndent">
    <w:name w:val="Body Text Indent"/>
    <w:basedOn w:val="Normal"/>
    <w:rsid w:val="00403474"/>
    <w:pPr>
      <w:spacing w:after="120"/>
      <w:ind w:left="360"/>
    </w:pPr>
  </w:style>
  <w:style w:type="table" w:styleId="TableGrid">
    <w:name w:val="Table Grid"/>
    <w:basedOn w:val="TableNormal"/>
    <w:rsid w:val="00FF3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54F38"/>
    <w:rPr>
      <w:color w:val="0000FF"/>
      <w:u w:val="single"/>
    </w:rPr>
  </w:style>
  <w:style w:type="paragraph" w:customStyle="1" w:styleId="CharCharCharCharCharChar">
    <w:name w:val="Char Char Char Char Char Char"/>
    <w:basedOn w:val="Normal"/>
    <w:autoRedefine/>
    <w:rsid w:val="007475B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styleId="BalloonText">
    <w:name w:val="Balloon Text"/>
    <w:basedOn w:val="Normal"/>
    <w:link w:val="BalloonTextChar"/>
    <w:rsid w:val="00C76DD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76D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1DA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411DA1"/>
    <w:rPr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A73BB1"/>
    <w:pPr>
      <w:suppressAutoHyphens/>
    </w:pPr>
    <w:rPr>
      <w:sz w:val="20"/>
      <w:szCs w:val="20"/>
      <w:lang w:eastAsia="ar-SA"/>
    </w:rPr>
  </w:style>
  <w:style w:type="character" w:customStyle="1" w:styleId="FootnoteTextChar">
    <w:name w:val="Footnote Text Char"/>
    <w:link w:val="FootnoteText"/>
    <w:uiPriority w:val="99"/>
    <w:rsid w:val="00A73BB1"/>
    <w:rPr>
      <w:lang w:val="en-US" w:eastAsia="ar-SA"/>
    </w:rPr>
  </w:style>
  <w:style w:type="character" w:styleId="FootnoteReference">
    <w:name w:val="footnote reference"/>
    <w:unhideWhenUsed/>
    <w:rsid w:val="00A73BB1"/>
    <w:rPr>
      <w:vertAlign w:val="superscript"/>
    </w:rPr>
  </w:style>
  <w:style w:type="character" w:styleId="CommentReference">
    <w:name w:val="annotation reference"/>
    <w:rsid w:val="00F712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12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1290"/>
  </w:style>
  <w:style w:type="paragraph" w:styleId="CommentSubject">
    <w:name w:val="annotation subject"/>
    <w:basedOn w:val="CommentText"/>
    <w:next w:val="CommentText"/>
    <w:link w:val="CommentSubjectChar"/>
    <w:rsid w:val="00F7129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F71290"/>
    <w:rPr>
      <w:b/>
      <w:bCs/>
    </w:rPr>
  </w:style>
  <w:style w:type="paragraph" w:styleId="Revision">
    <w:name w:val="Revision"/>
    <w:hidden/>
    <w:uiPriority w:val="99"/>
    <w:semiHidden/>
    <w:rsid w:val="008755F1"/>
    <w:rPr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NG%20VIEC\CONG%20VIEC%20CA%20NHAN\DU%20THAO%20VAN%20BAN%20MAU%20BAO%20CAO%20THUC%20TAP\M&#7850;U%20B&#193;O%20C&#193;O%20TH&#7920;C%20T&#7852;P%20TH&#7920;C%20T&#787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7EE5-407D-4433-8148-F9857395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BÁO CÁO THỰC TẬP THỰC TẾ</Template>
  <TotalTime>89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THỰC TẾ</vt:lpstr>
    </vt:vector>
  </TitlesOfParts>
  <Company>DHCT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THỰC TẾ</dc:title>
  <dc:subject/>
  <dc:creator>ITSMU -  TVCC</dc:creator>
  <cp:keywords/>
  <cp:lastModifiedBy>minh minh</cp:lastModifiedBy>
  <cp:revision>5</cp:revision>
  <cp:lastPrinted>2019-07-25T20:59:00Z</cp:lastPrinted>
  <dcterms:created xsi:type="dcterms:W3CDTF">2022-08-22T11:59:00Z</dcterms:created>
  <dcterms:modified xsi:type="dcterms:W3CDTF">2022-08-22T13:30:00Z</dcterms:modified>
</cp:coreProperties>
</file>